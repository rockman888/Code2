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7557"/>
      </w:tblGrid>
      <w:tr w:rsidR="00302BEF" w:rsidRPr="004967CD">
        <w:tc>
          <w:tcPr>
            <w:tcW w:w="959" w:type="dxa"/>
          </w:tcPr>
          <w:p w:rsidR="00302BEF" w:rsidRPr="004967CD" w:rsidRDefault="00302BEF" w:rsidP="00A70BB0">
            <w:pPr>
              <w:rPr>
                <w:sz w:val="32"/>
                <w:szCs w:val="32"/>
              </w:rPr>
            </w:pPr>
            <w:r w:rsidRPr="004967CD">
              <w:rPr>
                <w:sz w:val="32"/>
                <w:szCs w:val="32"/>
              </w:rPr>
              <w:t>Ngày 1</w:t>
            </w:r>
          </w:p>
        </w:tc>
        <w:tc>
          <w:tcPr>
            <w:tcW w:w="7557" w:type="dxa"/>
          </w:tcPr>
          <w:p w:rsidR="00302BEF" w:rsidRPr="004967CD" w:rsidRDefault="00302BEF" w:rsidP="004967C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Introduce about ADT, SDK, NDK, Android Platform, API</w:t>
            </w:r>
          </w:p>
          <w:p w:rsidR="00302BEF" w:rsidRPr="004967CD" w:rsidRDefault="00302BEF" w:rsidP="004967C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Application structure, Hello world</w:t>
            </w:r>
          </w:p>
          <w:p w:rsidR="00302BEF" w:rsidRPr="004967CD" w:rsidRDefault="00302BEF" w:rsidP="004967C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Manifest : permission, application, phiên bản SDK</w:t>
            </w:r>
          </w:p>
          <w:p w:rsidR="00302BEF" w:rsidRPr="004967CD" w:rsidRDefault="00302BEF" w:rsidP="004967C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Viết ứng dụng ‘Hello world’</w:t>
            </w:r>
          </w:p>
          <w:p w:rsidR="00302BEF" w:rsidRPr="004967CD" w:rsidRDefault="00302BEF" w:rsidP="004967C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Building and running the activity (Example with button, textview without xml layout)</w:t>
            </w:r>
          </w:p>
          <w:p w:rsidR="00302BEF" w:rsidRPr="004967CD" w:rsidRDefault="00302BEF" w:rsidP="004967C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Using xml layout</w:t>
            </w:r>
          </w:p>
          <w:p w:rsidR="00302BEF" w:rsidRPr="004967CD" w:rsidRDefault="00302BEF" w:rsidP="00A70BB0">
            <w:pPr>
              <w:rPr>
                <w:rFonts w:cs="Times New Roman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TextView, Button, ImageView, Checkbox, To</w:t>
            </w:r>
            <w:r>
              <w:rPr>
                <w:rFonts w:ascii="Helvetica" w:hAnsi="Helvetica" w:cs="Helvetica"/>
                <w:color w:val="313131"/>
                <w:sz w:val="32"/>
                <w:szCs w:val="32"/>
              </w:rPr>
              <w:t>g</w:t>
            </w: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gle, Radio Button</w:t>
            </w:r>
          </w:p>
        </w:tc>
      </w:tr>
      <w:tr w:rsidR="00302BEF" w:rsidRPr="004967CD">
        <w:tc>
          <w:tcPr>
            <w:tcW w:w="959" w:type="dxa"/>
          </w:tcPr>
          <w:p w:rsidR="00302BEF" w:rsidRPr="004967CD" w:rsidRDefault="00302BEF" w:rsidP="00A70BB0">
            <w:pPr>
              <w:rPr>
                <w:sz w:val="32"/>
                <w:szCs w:val="32"/>
              </w:rPr>
            </w:pPr>
            <w:r w:rsidRPr="004967CD">
              <w:rPr>
                <w:sz w:val="32"/>
                <w:szCs w:val="32"/>
              </w:rPr>
              <w:t>Ngày 2</w:t>
            </w:r>
          </w:p>
        </w:tc>
        <w:tc>
          <w:tcPr>
            <w:tcW w:w="7557" w:type="dxa"/>
          </w:tcPr>
          <w:p w:rsidR="00302BEF" w:rsidRPr="004967CD" w:rsidRDefault="00302BEF" w:rsidP="004967C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Bố trí giao diện ứng dụng Android</w:t>
            </w:r>
          </w:p>
          <w:p w:rsidR="00302BEF" w:rsidRPr="004967CD" w:rsidRDefault="00302BEF" w:rsidP="004967C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Containers, Linear Layout (layout_gravity, gravity, orientation, layout_weight)</w:t>
            </w:r>
          </w:p>
          <w:p w:rsidR="00302BEF" w:rsidRPr="004967CD" w:rsidRDefault="00302BEF" w:rsidP="004967C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Relative Layout (align, abow, below)</w:t>
            </w:r>
          </w:p>
          <w:p w:rsidR="00302BEF" w:rsidRPr="004967CD" w:rsidRDefault="00302BEF" w:rsidP="00A70BB0">
            <w:pPr>
              <w:rPr>
                <w:rFonts w:cs="Times New Roman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Table View, ScrollView, Selection View : ListView, GridView, GalleryView, Spinner</w:t>
            </w:r>
          </w:p>
        </w:tc>
      </w:tr>
      <w:tr w:rsidR="00302BEF" w:rsidRPr="004967CD">
        <w:tc>
          <w:tcPr>
            <w:tcW w:w="959" w:type="dxa"/>
          </w:tcPr>
          <w:p w:rsidR="00302BEF" w:rsidRPr="004967CD" w:rsidRDefault="00302BEF" w:rsidP="00A70BB0">
            <w:pPr>
              <w:rPr>
                <w:sz w:val="32"/>
                <w:szCs w:val="32"/>
              </w:rPr>
            </w:pPr>
            <w:r w:rsidRPr="004967CD">
              <w:rPr>
                <w:sz w:val="32"/>
                <w:szCs w:val="32"/>
              </w:rPr>
              <w:t>Ngày 3</w:t>
            </w:r>
          </w:p>
        </w:tc>
        <w:tc>
          <w:tcPr>
            <w:tcW w:w="7557" w:type="dxa"/>
          </w:tcPr>
          <w:p w:rsidR="00302BEF" w:rsidRPr="004967CD" w:rsidRDefault="00302BEF" w:rsidP="007F6BE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Lập trình widgets: image buttons, progress bar, seekbar…</w:t>
            </w:r>
          </w:p>
          <w:p w:rsidR="00302BEF" w:rsidRDefault="00302BEF" w:rsidP="00D97C5A">
            <w:pPr>
              <w:numPr>
                <w:ilvl w:val="0"/>
                <w:numId w:val="1"/>
              </w:numPr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Hứng sự kiện</w:t>
            </w:r>
          </w:p>
          <w:p w:rsidR="00302BEF" w:rsidRPr="004967CD" w:rsidRDefault="00302BEF" w:rsidP="00D97C5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Option menu and Context Menu</w:t>
            </w:r>
          </w:p>
          <w:p w:rsidR="00302BEF" w:rsidRPr="004967CD" w:rsidRDefault="00302BEF" w:rsidP="00D97C5A">
            <w:pPr>
              <w:numPr>
                <w:ilvl w:val="0"/>
                <w:numId w:val="1"/>
              </w:numPr>
              <w:rPr>
                <w:rFonts w:cs="Times New Roman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Inflate Xml for Menu</w:t>
            </w:r>
          </w:p>
        </w:tc>
      </w:tr>
      <w:tr w:rsidR="00302BEF" w:rsidRPr="004967CD">
        <w:tc>
          <w:tcPr>
            <w:tcW w:w="959" w:type="dxa"/>
          </w:tcPr>
          <w:p w:rsidR="00302BEF" w:rsidRPr="004967CD" w:rsidRDefault="00302BEF" w:rsidP="00A70BB0">
            <w:pPr>
              <w:rPr>
                <w:sz w:val="32"/>
                <w:szCs w:val="32"/>
              </w:rPr>
            </w:pPr>
            <w:r w:rsidRPr="004967CD">
              <w:rPr>
                <w:sz w:val="32"/>
                <w:szCs w:val="32"/>
              </w:rPr>
              <w:t>Ngày 4</w:t>
            </w:r>
          </w:p>
        </w:tc>
        <w:tc>
          <w:tcPr>
            <w:tcW w:w="7557" w:type="dxa"/>
          </w:tcPr>
          <w:p w:rsidR="00302BEF" w:rsidRPr="004967CD" w:rsidRDefault="00302BEF" w:rsidP="007F6BE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Nâng cao kỹ thuật bố trí giao diện</w:t>
            </w:r>
          </w:p>
          <w:p w:rsidR="00302BEF" w:rsidRPr="004967CD" w:rsidRDefault="00302BEF" w:rsidP="007F6BE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Fancy with Lists : customize adapter</w:t>
            </w:r>
          </w:p>
          <w:p w:rsidR="00302BEF" w:rsidRPr="004967CD" w:rsidRDefault="00302BEF" w:rsidP="007F6BE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Using convertView</w:t>
            </w:r>
          </w:p>
          <w:p w:rsidR="00302BEF" w:rsidRPr="004967CD" w:rsidRDefault="00302BEF" w:rsidP="007F6BE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Using ViewHolderTabLayout</w:t>
            </w:r>
          </w:p>
          <w:p w:rsidR="00302BEF" w:rsidRPr="004967CD" w:rsidRDefault="00302BEF" w:rsidP="007F6BE6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302BEF" w:rsidRPr="004967CD">
        <w:tc>
          <w:tcPr>
            <w:tcW w:w="959" w:type="dxa"/>
          </w:tcPr>
          <w:p w:rsidR="00302BEF" w:rsidRPr="004967CD" w:rsidRDefault="00302BEF" w:rsidP="00A70BB0">
            <w:pPr>
              <w:rPr>
                <w:sz w:val="32"/>
                <w:szCs w:val="32"/>
              </w:rPr>
            </w:pPr>
            <w:r w:rsidRPr="004967CD">
              <w:rPr>
                <w:sz w:val="32"/>
                <w:szCs w:val="32"/>
              </w:rPr>
              <w:t>Ngày 5</w:t>
            </w:r>
          </w:p>
        </w:tc>
        <w:tc>
          <w:tcPr>
            <w:tcW w:w="7557" w:type="dxa"/>
          </w:tcPr>
          <w:p w:rsidR="00302BEF" w:rsidRPr="004967CD" w:rsidRDefault="00302BEF" w:rsidP="0073315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Other widgets for showing message : Toast, Dialog, ProgressDialog</w:t>
            </w:r>
          </w:p>
          <w:p w:rsidR="00302BEF" w:rsidRPr="004967CD" w:rsidRDefault="00302BEF" w:rsidP="0073315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Dealing with thread</w:t>
            </w:r>
          </w:p>
          <w:p w:rsidR="00302BEF" w:rsidRPr="004967CD" w:rsidRDefault="00302BEF" w:rsidP="0073315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Logic vs UI Thread</w:t>
            </w:r>
          </w:p>
          <w:p w:rsidR="00302BEF" w:rsidRPr="004967CD" w:rsidRDefault="00302BEF" w:rsidP="0073315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Thread – RunOnUiThread</w:t>
            </w:r>
          </w:p>
          <w:p w:rsidR="00302BEF" w:rsidRPr="004967CD" w:rsidRDefault="00302BEF" w:rsidP="00733154">
            <w:pPr>
              <w:rPr>
                <w:rFonts w:cs="Times New Roman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AsyncTask (Example : Loading file with asynctask and ProgressBar)</w:t>
            </w:r>
          </w:p>
        </w:tc>
      </w:tr>
      <w:tr w:rsidR="00302BEF" w:rsidRPr="004967CD">
        <w:tc>
          <w:tcPr>
            <w:tcW w:w="959" w:type="dxa"/>
          </w:tcPr>
          <w:p w:rsidR="00302BEF" w:rsidRPr="004967CD" w:rsidRDefault="00302BEF" w:rsidP="00A70BB0">
            <w:pPr>
              <w:rPr>
                <w:sz w:val="32"/>
                <w:szCs w:val="32"/>
              </w:rPr>
            </w:pPr>
            <w:r w:rsidRPr="004967CD">
              <w:rPr>
                <w:sz w:val="32"/>
                <w:szCs w:val="32"/>
              </w:rPr>
              <w:t>Ngày 6</w:t>
            </w:r>
          </w:p>
        </w:tc>
        <w:tc>
          <w:tcPr>
            <w:tcW w:w="7557" w:type="dxa"/>
          </w:tcPr>
          <w:p w:rsidR="00302BEF" w:rsidRPr="004967CD" w:rsidRDefault="00302BEF" w:rsidP="007F6BE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Intent &amp; Intent Filters</w:t>
            </w:r>
          </w:p>
          <w:p w:rsidR="00302BEF" w:rsidRPr="004967CD" w:rsidRDefault="00302BEF" w:rsidP="007F6BE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Intent And Intent Filter (filter for call, view picture, view map, webpage …)</w:t>
            </w:r>
          </w:p>
          <w:p w:rsidR="00302BEF" w:rsidRPr="004967CD" w:rsidRDefault="00302BEF" w:rsidP="007F6BE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Activity, Activity for Result. Why and When?</w:t>
            </w:r>
          </w:p>
          <w:p w:rsidR="00302BEF" w:rsidRPr="004967CD" w:rsidRDefault="00302BEF" w:rsidP="007F6BE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Activity Life cycle (OnCreate, OnStart, OnResume, OnPause, OnStop, OnDestroy)</w:t>
            </w:r>
          </w:p>
          <w:p w:rsidR="00302BEF" w:rsidRPr="004967CD" w:rsidRDefault="00302BEF" w:rsidP="007F6BE6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302BEF" w:rsidRPr="004967CD">
        <w:tc>
          <w:tcPr>
            <w:tcW w:w="959" w:type="dxa"/>
          </w:tcPr>
          <w:p w:rsidR="00302BEF" w:rsidRPr="004967CD" w:rsidRDefault="00302BEF" w:rsidP="00A70BB0">
            <w:pPr>
              <w:rPr>
                <w:sz w:val="32"/>
                <w:szCs w:val="32"/>
              </w:rPr>
            </w:pPr>
            <w:r w:rsidRPr="004967CD">
              <w:rPr>
                <w:sz w:val="32"/>
                <w:szCs w:val="32"/>
              </w:rPr>
              <w:t>Ngày 7</w:t>
            </w:r>
          </w:p>
        </w:tc>
        <w:tc>
          <w:tcPr>
            <w:tcW w:w="7557" w:type="dxa"/>
          </w:tcPr>
          <w:p w:rsidR="00302BEF" w:rsidRPr="004967CD" w:rsidRDefault="00302BEF" w:rsidP="007F6BE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Broadcast- Services</w:t>
            </w:r>
          </w:p>
          <w:p w:rsidR="00302BEF" w:rsidRPr="004967CD" w:rsidRDefault="00302BEF" w:rsidP="007F6BE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Bind Service, Application Service, AIDL Service</w:t>
            </w:r>
          </w:p>
          <w:p w:rsidR="00302BEF" w:rsidRPr="004967CD" w:rsidRDefault="00302BEF" w:rsidP="007F6BE6">
            <w:pPr>
              <w:rPr>
                <w:rFonts w:cs="Times New Roman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Lập trình dịch vụ SMS – Telephone</w:t>
            </w:r>
          </w:p>
        </w:tc>
      </w:tr>
      <w:tr w:rsidR="00302BEF" w:rsidRPr="004967CD">
        <w:tc>
          <w:tcPr>
            <w:tcW w:w="959" w:type="dxa"/>
          </w:tcPr>
          <w:p w:rsidR="00302BEF" w:rsidRPr="004967CD" w:rsidRDefault="00302BEF" w:rsidP="00A70BB0">
            <w:pPr>
              <w:rPr>
                <w:sz w:val="32"/>
                <w:szCs w:val="32"/>
              </w:rPr>
            </w:pPr>
            <w:r w:rsidRPr="004967CD">
              <w:rPr>
                <w:sz w:val="32"/>
                <w:szCs w:val="32"/>
              </w:rPr>
              <w:t>Ngày 8</w:t>
            </w:r>
          </w:p>
        </w:tc>
        <w:tc>
          <w:tcPr>
            <w:tcW w:w="7557" w:type="dxa"/>
          </w:tcPr>
          <w:p w:rsidR="00302BEF" w:rsidRPr="004967CD" w:rsidRDefault="00302BEF" w:rsidP="00043E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Lưu trữ trong Android</w:t>
            </w:r>
          </w:p>
          <w:p w:rsidR="00302BEF" w:rsidRPr="004967CD" w:rsidRDefault="00302BEF" w:rsidP="00043E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Read and Write File (cache, external, internal)</w:t>
            </w:r>
          </w:p>
          <w:p w:rsidR="00302BEF" w:rsidRPr="004967CD" w:rsidRDefault="00302BEF" w:rsidP="00043E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Preferences</w:t>
            </w:r>
          </w:p>
          <w:p w:rsidR="00302BEF" w:rsidRPr="004967CD" w:rsidRDefault="00302BEF" w:rsidP="00043E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Make Setting Page with Preferences</w:t>
            </w:r>
          </w:p>
          <w:p w:rsidR="00302BEF" w:rsidRPr="004967CD" w:rsidRDefault="00302BEF" w:rsidP="00043E29">
            <w:pPr>
              <w:rPr>
                <w:rFonts w:cs="Times New Roman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SQLite Database</w:t>
            </w:r>
          </w:p>
        </w:tc>
      </w:tr>
      <w:tr w:rsidR="00302BEF" w:rsidRPr="004967CD">
        <w:tc>
          <w:tcPr>
            <w:tcW w:w="959" w:type="dxa"/>
          </w:tcPr>
          <w:p w:rsidR="00302BEF" w:rsidRPr="004967CD" w:rsidRDefault="00302BEF" w:rsidP="00A70BB0">
            <w:pPr>
              <w:rPr>
                <w:sz w:val="32"/>
                <w:szCs w:val="32"/>
              </w:rPr>
            </w:pPr>
            <w:r w:rsidRPr="004967CD">
              <w:rPr>
                <w:sz w:val="32"/>
                <w:szCs w:val="32"/>
              </w:rPr>
              <w:t>Ngày 9</w:t>
            </w:r>
          </w:p>
        </w:tc>
        <w:tc>
          <w:tcPr>
            <w:tcW w:w="7557" w:type="dxa"/>
          </w:tcPr>
          <w:p w:rsidR="00302BEF" w:rsidRPr="00736701" w:rsidRDefault="00302BEF" w:rsidP="00043E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  <w:lang w:val="fr-FR"/>
              </w:rPr>
            </w:pPr>
            <w:r w:rsidRPr="00736701">
              <w:rPr>
                <w:rFonts w:ascii="Helvetica" w:hAnsi="Helvetica" w:cs="Helvetica"/>
                <w:color w:val="313131"/>
                <w:sz w:val="32"/>
                <w:szCs w:val="32"/>
                <w:lang w:val="fr-FR"/>
              </w:rPr>
              <w:t>Content – Content Provider</w:t>
            </w:r>
          </w:p>
          <w:p w:rsidR="00302BEF" w:rsidRPr="00736701" w:rsidRDefault="00302BEF" w:rsidP="00043E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  <w:lang w:val="fr-FR"/>
              </w:rPr>
            </w:pPr>
            <w:r w:rsidRPr="00736701">
              <w:rPr>
                <w:rFonts w:ascii="Helvetica" w:hAnsi="Helvetica" w:cs="Helvetica"/>
                <w:color w:val="313131"/>
                <w:sz w:val="32"/>
                <w:szCs w:val="32"/>
                <w:lang w:val="fr-FR"/>
              </w:rPr>
              <w:t>- Tạo content provider</w:t>
            </w:r>
          </w:p>
          <w:p w:rsidR="00302BEF" w:rsidRPr="004967CD" w:rsidRDefault="00302BEF" w:rsidP="00043E29">
            <w:pPr>
              <w:rPr>
                <w:rFonts w:cs="Times New Roman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 xml:space="preserve">- Tạo </w:t>
            </w:r>
            <w:r>
              <w:rPr>
                <w:rFonts w:ascii="Helvetica" w:hAnsi="Helvetica" w:cs="Helvetica"/>
                <w:color w:val="313131"/>
                <w:sz w:val="32"/>
                <w:szCs w:val="32"/>
              </w:rPr>
              <w:t>custom</w:t>
            </w: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 xml:space="preserve"> provider</w:t>
            </w:r>
          </w:p>
        </w:tc>
      </w:tr>
      <w:tr w:rsidR="00302BEF" w:rsidRPr="004967CD">
        <w:tc>
          <w:tcPr>
            <w:tcW w:w="959" w:type="dxa"/>
          </w:tcPr>
          <w:p w:rsidR="00302BEF" w:rsidRPr="004967CD" w:rsidRDefault="00302BEF" w:rsidP="00A70BB0">
            <w:pPr>
              <w:rPr>
                <w:sz w:val="32"/>
                <w:szCs w:val="32"/>
              </w:rPr>
            </w:pPr>
            <w:r w:rsidRPr="004967CD">
              <w:rPr>
                <w:sz w:val="32"/>
                <w:szCs w:val="32"/>
              </w:rPr>
              <w:t>Ngày 10</w:t>
            </w:r>
          </w:p>
        </w:tc>
        <w:tc>
          <w:tcPr>
            <w:tcW w:w="7557" w:type="dxa"/>
          </w:tcPr>
          <w:p w:rsidR="00302BEF" w:rsidRPr="004967CD" w:rsidRDefault="00302BEF" w:rsidP="00043E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Viết ứng dụng kết nối dịch vụ web service</w:t>
            </w:r>
          </w:p>
          <w:p w:rsidR="00302BEF" w:rsidRPr="004967CD" w:rsidRDefault="00302BEF" w:rsidP="00043E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Phương thức REST</w:t>
            </w:r>
          </w:p>
          <w:p w:rsidR="00302BEF" w:rsidRPr="004967CD" w:rsidRDefault="00302BEF" w:rsidP="00043E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HttpUrlConnection</w:t>
            </w:r>
          </w:p>
          <w:p w:rsidR="00302BEF" w:rsidRPr="004967CD" w:rsidRDefault="00302BEF" w:rsidP="00043E29">
            <w:pPr>
              <w:rPr>
                <w:rFonts w:cs="Times New Roman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Phân tích dữ liệu trả về kiểu XML – JSON</w:t>
            </w:r>
          </w:p>
        </w:tc>
      </w:tr>
      <w:tr w:rsidR="00302BEF" w:rsidRPr="004967CD">
        <w:tc>
          <w:tcPr>
            <w:tcW w:w="959" w:type="dxa"/>
          </w:tcPr>
          <w:p w:rsidR="00302BEF" w:rsidRPr="004967CD" w:rsidRDefault="00302BEF" w:rsidP="00A70BB0">
            <w:pPr>
              <w:rPr>
                <w:sz w:val="32"/>
                <w:szCs w:val="32"/>
              </w:rPr>
            </w:pPr>
            <w:r w:rsidRPr="004967CD">
              <w:rPr>
                <w:sz w:val="32"/>
                <w:szCs w:val="32"/>
              </w:rPr>
              <w:t>Ngày 11</w:t>
            </w:r>
          </w:p>
        </w:tc>
        <w:tc>
          <w:tcPr>
            <w:tcW w:w="7557" w:type="dxa"/>
          </w:tcPr>
          <w:p w:rsidR="00302BEF" w:rsidRPr="004967CD" w:rsidRDefault="00302BEF" w:rsidP="00043E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Lập trình đồ họa – hoạt hình</w:t>
            </w:r>
          </w:p>
          <w:p w:rsidR="00302BEF" w:rsidRPr="004967CD" w:rsidRDefault="00302BEF" w:rsidP="00043E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Vẽ trên Canvas</w:t>
            </w:r>
          </w:p>
          <w:p w:rsidR="00302BEF" w:rsidRPr="004967CD" w:rsidRDefault="00302BEF" w:rsidP="00043E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Tăng tốc đồ họa</w:t>
            </w:r>
          </w:p>
          <w:p w:rsidR="00302BEF" w:rsidRPr="004967CD" w:rsidRDefault="00302BEF" w:rsidP="00043E29">
            <w:pPr>
              <w:rPr>
                <w:rFonts w:cs="Times New Roman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Lập trình hoạt hình</w:t>
            </w:r>
          </w:p>
        </w:tc>
      </w:tr>
      <w:tr w:rsidR="00302BEF" w:rsidRPr="004967CD">
        <w:tc>
          <w:tcPr>
            <w:tcW w:w="959" w:type="dxa"/>
          </w:tcPr>
          <w:p w:rsidR="00302BEF" w:rsidRPr="004967CD" w:rsidRDefault="00302BEF" w:rsidP="00A70BB0">
            <w:pPr>
              <w:rPr>
                <w:sz w:val="32"/>
                <w:szCs w:val="32"/>
              </w:rPr>
            </w:pPr>
            <w:r w:rsidRPr="004967CD">
              <w:rPr>
                <w:sz w:val="32"/>
                <w:szCs w:val="32"/>
              </w:rPr>
              <w:t>Ngày 12</w:t>
            </w:r>
          </w:p>
        </w:tc>
        <w:tc>
          <w:tcPr>
            <w:tcW w:w="7557" w:type="dxa"/>
          </w:tcPr>
          <w:p w:rsidR="00302BEF" w:rsidRPr="004967CD" w:rsidRDefault="00302BEF" w:rsidP="00043E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Lập trình tương tác đa chạm</w:t>
            </w:r>
          </w:p>
          <w:p w:rsidR="00302BEF" w:rsidRPr="004967CD" w:rsidRDefault="00302BEF" w:rsidP="00043E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Xử lý tương tác touch, pin, pan, rotate,…</w:t>
            </w:r>
          </w:p>
        </w:tc>
      </w:tr>
      <w:tr w:rsidR="00302BEF" w:rsidRPr="004967CD">
        <w:tc>
          <w:tcPr>
            <w:tcW w:w="959" w:type="dxa"/>
          </w:tcPr>
          <w:p w:rsidR="00302BEF" w:rsidRPr="004967CD" w:rsidRDefault="00302BEF" w:rsidP="00A70BB0">
            <w:pPr>
              <w:rPr>
                <w:sz w:val="32"/>
                <w:szCs w:val="32"/>
              </w:rPr>
            </w:pPr>
            <w:r w:rsidRPr="004967CD">
              <w:rPr>
                <w:sz w:val="32"/>
                <w:szCs w:val="32"/>
              </w:rPr>
              <w:t>Ngày 13</w:t>
            </w:r>
          </w:p>
        </w:tc>
        <w:tc>
          <w:tcPr>
            <w:tcW w:w="7557" w:type="dxa"/>
          </w:tcPr>
          <w:p w:rsidR="00302BEF" w:rsidRPr="004967CD" w:rsidRDefault="00302BEF" w:rsidP="004967C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Lập trình multimedia</w:t>
            </w:r>
          </w:p>
          <w:p w:rsidR="00302BEF" w:rsidRPr="004967CD" w:rsidRDefault="00302BEF" w:rsidP="004967C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Play audio – video</w:t>
            </w:r>
          </w:p>
          <w:p w:rsidR="00302BEF" w:rsidRPr="004967CD" w:rsidRDefault="00302BEF" w:rsidP="004967C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JetPlayer</w:t>
            </w:r>
          </w:p>
          <w:p w:rsidR="00302BEF" w:rsidRPr="000E1A94" w:rsidRDefault="00302BEF" w:rsidP="000E1A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Chụp ảnh – truy xuất album ả</w:t>
            </w:r>
            <w:r>
              <w:rPr>
                <w:rFonts w:ascii="Helvetica" w:hAnsi="Helvetica" w:cs="Helvetica"/>
                <w:color w:val="313131"/>
                <w:sz w:val="32"/>
                <w:szCs w:val="32"/>
              </w:rPr>
              <w:t>nh</w:t>
            </w:r>
          </w:p>
        </w:tc>
      </w:tr>
      <w:tr w:rsidR="00302BEF" w:rsidRPr="004967CD">
        <w:tc>
          <w:tcPr>
            <w:tcW w:w="959" w:type="dxa"/>
          </w:tcPr>
          <w:p w:rsidR="00302BEF" w:rsidRPr="004967CD" w:rsidRDefault="00302BEF" w:rsidP="00A70BB0">
            <w:pPr>
              <w:rPr>
                <w:sz w:val="32"/>
                <w:szCs w:val="32"/>
              </w:rPr>
            </w:pPr>
            <w:r w:rsidRPr="004967CD">
              <w:rPr>
                <w:sz w:val="32"/>
                <w:szCs w:val="32"/>
              </w:rPr>
              <w:t>Ngày 14</w:t>
            </w:r>
          </w:p>
        </w:tc>
        <w:tc>
          <w:tcPr>
            <w:tcW w:w="7557" w:type="dxa"/>
          </w:tcPr>
          <w:p w:rsidR="00302BEF" w:rsidRPr="004967CD" w:rsidRDefault="00302BEF" w:rsidP="007F6BE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Tích hợp thông tin địa điểm và bản đồ số</w:t>
            </w:r>
          </w:p>
          <w:p w:rsidR="00302BEF" w:rsidRPr="004967CD" w:rsidRDefault="00302BEF" w:rsidP="007F6BE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Location Base Service</w:t>
            </w:r>
          </w:p>
          <w:p w:rsidR="00302BEF" w:rsidRPr="004967CD" w:rsidRDefault="00302BEF" w:rsidP="007F6BE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MapView and MapActivity</w:t>
            </w:r>
          </w:p>
          <w:p w:rsidR="00302BEF" w:rsidRPr="004967CD" w:rsidRDefault="00302BEF" w:rsidP="007F6BE6">
            <w:pPr>
              <w:rPr>
                <w:rFonts w:cs="Times New Roman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Display map &amp; Pin a location in a Map</w:t>
            </w:r>
          </w:p>
        </w:tc>
      </w:tr>
      <w:tr w:rsidR="00302BEF" w:rsidRPr="004967CD">
        <w:tc>
          <w:tcPr>
            <w:tcW w:w="959" w:type="dxa"/>
          </w:tcPr>
          <w:p w:rsidR="00302BEF" w:rsidRPr="004967CD" w:rsidRDefault="00302BEF" w:rsidP="00A70BB0">
            <w:pPr>
              <w:rPr>
                <w:sz w:val="32"/>
                <w:szCs w:val="32"/>
              </w:rPr>
            </w:pPr>
            <w:r w:rsidRPr="004967CD">
              <w:rPr>
                <w:sz w:val="32"/>
                <w:szCs w:val="32"/>
              </w:rPr>
              <w:t>Ngày 15</w:t>
            </w:r>
          </w:p>
        </w:tc>
        <w:tc>
          <w:tcPr>
            <w:tcW w:w="7557" w:type="dxa"/>
          </w:tcPr>
          <w:p w:rsidR="00302BEF" w:rsidRPr="004967CD" w:rsidRDefault="00302BEF" w:rsidP="007F6BE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Giao tiếp với các cảm biến</w:t>
            </w:r>
          </w:p>
          <w:p w:rsidR="00302BEF" w:rsidRPr="004967CD" w:rsidRDefault="00302BEF" w:rsidP="007F6BE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13131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La bàn, cảm biến gia tốc, cảm biến con quay hồi chuyển. Nhận dạng rung lắc thiết bị</w:t>
            </w:r>
          </w:p>
          <w:p w:rsidR="00302BEF" w:rsidRPr="004967CD" w:rsidRDefault="00302BEF" w:rsidP="007F6BE6">
            <w:pPr>
              <w:rPr>
                <w:rFonts w:cs="Times New Roman"/>
                <w:sz w:val="32"/>
                <w:szCs w:val="32"/>
              </w:rPr>
            </w:pPr>
            <w:r w:rsidRPr="004967CD">
              <w:rPr>
                <w:rFonts w:ascii="Helvetica" w:hAnsi="Helvetica" w:cs="Helvetica"/>
                <w:color w:val="313131"/>
                <w:sz w:val="32"/>
                <w:szCs w:val="32"/>
              </w:rPr>
              <w:t>- Cảm biến ánh sáng, vị trí…</w:t>
            </w:r>
          </w:p>
        </w:tc>
      </w:tr>
    </w:tbl>
    <w:p w:rsidR="00302BEF" w:rsidRPr="00A70BB0" w:rsidRDefault="00302BEF" w:rsidP="00A70BB0">
      <w:pPr>
        <w:rPr>
          <w:rFonts w:cs="Times New Roman"/>
          <w:sz w:val="32"/>
          <w:szCs w:val="32"/>
        </w:rPr>
      </w:pPr>
      <w:bookmarkStart w:id="0" w:name="_GoBack"/>
      <w:bookmarkEnd w:id="0"/>
    </w:p>
    <w:sectPr w:rsidR="00302BEF" w:rsidRPr="00A70BB0" w:rsidSect="00B527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E7312"/>
    <w:multiLevelType w:val="hybridMultilevel"/>
    <w:tmpl w:val="F2822F2C"/>
    <w:lvl w:ilvl="0" w:tplc="47F28B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MS ??" w:hAnsi="Helvetic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0BB0"/>
    <w:rsid w:val="00043E29"/>
    <w:rsid w:val="000E1A94"/>
    <w:rsid w:val="001016A0"/>
    <w:rsid w:val="00264A4F"/>
    <w:rsid w:val="002B1D09"/>
    <w:rsid w:val="00302BEF"/>
    <w:rsid w:val="004967CD"/>
    <w:rsid w:val="004C394E"/>
    <w:rsid w:val="00502075"/>
    <w:rsid w:val="00581E5C"/>
    <w:rsid w:val="00733154"/>
    <w:rsid w:val="00736701"/>
    <w:rsid w:val="007F6BE6"/>
    <w:rsid w:val="0093020A"/>
    <w:rsid w:val="0096513D"/>
    <w:rsid w:val="00A70BB0"/>
    <w:rsid w:val="00A91901"/>
    <w:rsid w:val="00B2130F"/>
    <w:rsid w:val="00B5278C"/>
    <w:rsid w:val="00D21F66"/>
    <w:rsid w:val="00D97C5A"/>
    <w:rsid w:val="00E21B4B"/>
    <w:rsid w:val="00E8185B"/>
    <w:rsid w:val="00FC2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??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85B"/>
    <w:rPr>
      <w:rFonts w:cs="Cambria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70BB0"/>
    <w:rPr>
      <w:rFonts w:cs="Cambr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</TotalTime>
  <Pages>2</Pages>
  <Words>349</Words>
  <Characters>1995</Characters>
  <Application>Microsoft Office Outlook</Application>
  <DocSecurity>0</DocSecurity>
  <Lines>0</Lines>
  <Paragraphs>0</Paragraphs>
  <ScaleCrop>false</ScaleCrop>
  <Company>FPT Software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Cún Con</dc:creator>
  <cp:keywords/>
  <dc:description/>
  <cp:lastModifiedBy>User</cp:lastModifiedBy>
  <cp:revision>7</cp:revision>
  <dcterms:created xsi:type="dcterms:W3CDTF">2012-05-21T03:35:00Z</dcterms:created>
  <dcterms:modified xsi:type="dcterms:W3CDTF">2012-05-31T06:21:00Z</dcterms:modified>
</cp:coreProperties>
</file>